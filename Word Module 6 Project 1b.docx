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5E8EE" w14:textId="77777777" w:rsidR="00287D70" w:rsidRDefault="007365FF" w:rsidP="007365FF">
      <w:pPr>
        <w:pStyle w:val="NoSpacing"/>
        <w:rPr>
          <w:noProof/>
        </w:rPr>
      </w:pPr>
      <w:r>
        <w:rPr>
          <w:noProof/>
        </w:rPr>
        <w:drawing>
          <wp:inline distT="0" distB="0" distL="0" distR="0" wp14:anchorId="4E5C8FBC" wp14:editId="500301FA">
            <wp:extent cx="5943600" cy="97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972185"/>
                    </a:xfrm>
                    <a:prstGeom prst="rect">
                      <a:avLst/>
                    </a:prstGeom>
                  </pic:spPr>
                </pic:pic>
              </a:graphicData>
            </a:graphic>
          </wp:inline>
        </w:drawing>
      </w:r>
      <w:bookmarkStart w:id="0" w:name="_|01lrieJ9Lkq1QV0qVlKO/g==|1960|1"/>
      <w:bookmarkEnd w:id="0"/>
    </w:p>
    <w:p w14:paraId="47B5F1B0" w14:textId="77777777" w:rsidR="004466BD" w:rsidRPr="00493036" w:rsidRDefault="007365FF" w:rsidP="007365FF">
      <w:pPr>
        <w:pStyle w:val="Subtitle"/>
        <w:spacing w:after="720"/>
        <w:ind w:left="1800" w:right="187"/>
        <w:jc w:val="right"/>
        <w:rPr>
          <w:rStyle w:val="locality"/>
        </w:rPr>
      </w:pPr>
      <w:r>
        <w:rPr>
          <w:rStyle w:val="street-address"/>
        </w:rPr>
        <w:t>82 Bay St</w:t>
      </w:r>
      <w:r w:rsidR="00287D70">
        <w:rPr>
          <w:rStyle w:val="street-address"/>
        </w:rPr>
        <w:t>.</w:t>
      </w:r>
      <w:r w:rsidR="007D3770">
        <w:rPr>
          <w:rStyle w:val="locality"/>
        </w:rPr>
        <w:t xml:space="preserve"> </w:t>
      </w:r>
      <w:r w:rsidR="007D3770">
        <w:rPr>
          <w:rStyle w:val="locality"/>
        </w:rPr>
        <w:sym w:font="Symbol" w:char="F0B7"/>
      </w:r>
      <w:r w:rsidR="007D3770">
        <w:rPr>
          <w:rStyle w:val="locality"/>
        </w:rPr>
        <w:t xml:space="preserve"> </w:t>
      </w:r>
      <w:r>
        <w:rPr>
          <w:rStyle w:val="locality"/>
        </w:rPr>
        <w:t>Troy, MI 48007</w:t>
      </w:r>
      <w:r w:rsidR="007D3770">
        <w:rPr>
          <w:rStyle w:val="locality"/>
        </w:rPr>
        <w:t xml:space="preserve"> </w:t>
      </w:r>
      <w:r w:rsidR="007D3770">
        <w:rPr>
          <w:rStyle w:val="locality"/>
        </w:rPr>
        <w:sym w:font="Symbol" w:char="F0B7"/>
      </w:r>
      <w:r w:rsidR="007D3770">
        <w:rPr>
          <w:rStyle w:val="locality"/>
        </w:rPr>
        <w:t xml:space="preserve"> (</w:t>
      </w:r>
      <w:r>
        <w:rPr>
          <w:rStyle w:val="locality"/>
        </w:rPr>
        <w:t>248</w:t>
      </w:r>
      <w:r w:rsidR="007D3770">
        <w:rPr>
          <w:rStyle w:val="locality"/>
        </w:rPr>
        <w:t>)</w:t>
      </w:r>
      <w:r w:rsidR="009E6FE5">
        <w:rPr>
          <w:rStyle w:val="locality"/>
        </w:rPr>
        <w:t xml:space="preserve"> </w:t>
      </w:r>
      <w:r w:rsidR="004466BD" w:rsidRPr="00493036">
        <w:rPr>
          <w:rStyle w:val="locality"/>
        </w:rPr>
        <w:t>555-</w:t>
      </w:r>
      <w:r>
        <w:rPr>
          <w:rStyle w:val="locality"/>
        </w:rPr>
        <w:t>851</w:t>
      </w:r>
      <w:r w:rsidR="003B6513">
        <w:rPr>
          <w:rStyle w:val="locality"/>
        </w:rPr>
        <w:t>1</w:t>
      </w:r>
      <w:r w:rsidR="009E6FE5">
        <w:rPr>
          <w:rStyle w:val="locality"/>
        </w:rPr>
        <w:t xml:space="preserve"> </w:t>
      </w:r>
      <w:r w:rsidR="009E6FE5">
        <w:rPr>
          <w:rStyle w:val="locality"/>
        </w:rPr>
        <w:sym w:font="Symbol" w:char="F0B7"/>
      </w:r>
      <w:r w:rsidR="004466BD" w:rsidRPr="00493036">
        <w:rPr>
          <w:rStyle w:val="locality"/>
        </w:rPr>
        <w:t xml:space="preserve"> </w:t>
      </w:r>
      <w:r>
        <w:rPr>
          <w:rStyle w:val="locality"/>
        </w:rPr>
        <w:t>alsto</w:t>
      </w:r>
      <w:r w:rsidR="003B6513">
        <w:rPr>
          <w:rStyle w:val="locality"/>
        </w:rPr>
        <w:t>n</w:t>
      </w:r>
      <w:r w:rsidR="004466BD" w:rsidRPr="00493036">
        <w:rPr>
          <w:rStyle w:val="locality"/>
        </w:rPr>
        <w:t>.cengage.</w:t>
      </w:r>
      <w:r>
        <w:rPr>
          <w:rStyle w:val="locality"/>
        </w:rPr>
        <w:t>edu</w:t>
      </w:r>
      <w:bookmarkStart w:id="1" w:name="_|01lrieJ9Lkq1QV0qVlKO/g==|1960|2"/>
      <w:bookmarkEnd w:id="1"/>
    </w:p>
    <w:sdt>
      <w:sdtPr>
        <w:alias w:val="Date"/>
        <w:tag w:val="Date"/>
        <w:id w:val="-2023774646"/>
        <w:placeholder>
          <w:docPart w:val="F80C89F96642450CAF601424EAE95054"/>
        </w:placeholder>
        <w:date w:fullDate="2024-03-05T00:00:00Z">
          <w:dateFormat w:val="MMMM d, yyyy"/>
          <w:lid w:val="en-US"/>
          <w:storeMappedDataAs w:val="dateTime"/>
          <w:calendar w:val="gregorian"/>
        </w:date>
      </w:sdtPr>
      <w:sdtEndPr/>
      <w:sdtContent>
        <w:p w14:paraId="2A05D743" w14:textId="7A8138DE" w:rsidR="00166367" w:rsidRDefault="001136A1" w:rsidP="006B1C09">
          <w:r>
            <w:t>March 5, 2024</w:t>
          </w:r>
        </w:p>
      </w:sdtContent>
    </w:sdt>
    <w:bookmarkStart w:id="2" w:name="_|01lrieJ9Lkq1QV0qVlKO/g==|1960|3"/>
    <w:bookmarkEnd w:id="2"/>
    <w:p w14:paraId="3D1FF583" w14:textId="1191821D" w:rsidR="00A93F26" w:rsidRDefault="00A65EAD" w:rsidP="00786E48">
      <w:pPr>
        <w:spacing w:after="0"/>
      </w:pPr>
      <w:r>
        <w:fldChar w:fldCharType="begin"/>
      </w:r>
      <w:r>
        <w:instrText xml:space="preserve"> MERGEFIELD First_Name </w:instrText>
      </w:r>
      <w:r>
        <w:fldChar w:fldCharType="separate"/>
      </w:r>
      <w:r w:rsidR="007D0FE5">
        <w:rPr>
          <w:noProof/>
        </w:rPr>
        <w:t>«First_Name»</w:t>
      </w:r>
      <w:r>
        <w:fldChar w:fldCharType="end"/>
      </w:r>
      <w:r>
        <w:t xml:space="preserve"> </w:t>
      </w:r>
      <w:fldSimple w:instr=" MERGEFIELD Last_Name ">
        <w:r w:rsidR="007D0FE5">
          <w:rPr>
            <w:noProof/>
          </w:rPr>
          <w:t>«Last_Name»</w:t>
        </w:r>
      </w:fldSimple>
    </w:p>
    <w:p w14:paraId="33722B07" w14:textId="703B194B" w:rsidR="00A65EAD" w:rsidRDefault="007E4C68" w:rsidP="00786E48">
      <w:pPr>
        <w:spacing w:after="0"/>
      </w:pPr>
      <w:fldSimple w:instr=" MERGEFIELD Address_Line_1 ">
        <w:r w:rsidR="007D0FE5">
          <w:rPr>
            <w:noProof/>
          </w:rPr>
          <w:t>«Address_Line_1»</w:t>
        </w:r>
      </w:fldSimple>
    </w:p>
    <w:p w14:paraId="08E0C71F" w14:textId="20C81C6E" w:rsidR="00A65EAD" w:rsidRDefault="007E4C68" w:rsidP="00786E48">
      <w:pPr>
        <w:spacing w:after="0"/>
      </w:pPr>
      <w:fldSimple w:instr=" MERGEFIELD Address_Line_2 ">
        <w:r w:rsidR="007D0FE5">
          <w:rPr>
            <w:noProof/>
          </w:rPr>
          <w:t>«Address_Line_2»</w:t>
        </w:r>
      </w:fldSimple>
    </w:p>
    <w:p w14:paraId="7FCADCDC" w14:textId="794EEA5D" w:rsidR="00A65EAD" w:rsidRPr="00B60916" w:rsidRDefault="007E4C68" w:rsidP="00786E48">
      <w:pPr>
        <w:spacing w:after="0"/>
      </w:pPr>
      <w:fldSimple w:instr=" MERGEFIELD City ">
        <w:r w:rsidR="007D0FE5">
          <w:rPr>
            <w:noProof/>
          </w:rPr>
          <w:t>«City»</w:t>
        </w:r>
      </w:fldSimple>
      <w:r w:rsidR="00A65EAD">
        <w:t xml:space="preserve">, </w:t>
      </w:r>
      <w:fldSimple w:instr=" MERGEFIELD State ">
        <w:r w:rsidR="007D0FE5">
          <w:rPr>
            <w:noProof/>
          </w:rPr>
          <w:t>«State»</w:t>
        </w:r>
      </w:fldSimple>
      <w:r w:rsidR="00A65EAD">
        <w:t xml:space="preserve"> </w:t>
      </w:r>
      <w:fldSimple w:instr=" MERGEFIELD Postal_Code ">
        <w:r w:rsidR="007D0FE5">
          <w:rPr>
            <w:noProof/>
          </w:rPr>
          <w:t>«Postal_Code»</w:t>
        </w:r>
      </w:fldSimple>
    </w:p>
    <w:p w14:paraId="0E1A8A12" w14:textId="0284C91B" w:rsidR="00A93F26" w:rsidRPr="00B60916" w:rsidRDefault="00850934" w:rsidP="0058783F">
      <w:pPr>
        <w:spacing w:before="480"/>
      </w:pPr>
      <w:r>
        <w:t xml:space="preserve">Dear </w:t>
      </w:r>
      <w:fldSimple w:instr=" MERGEFIELD First_Name ">
        <w:r w:rsidR="007D0FE5">
          <w:rPr>
            <w:noProof/>
          </w:rPr>
          <w:t>«First_Name»</w:t>
        </w:r>
      </w:fldSimple>
      <w:r>
        <w:t xml:space="preserve"> </w:t>
      </w:r>
      <w:fldSimple w:instr=" MERGEFIELD Last_Name ">
        <w:r w:rsidR="007D0FE5">
          <w:rPr>
            <w:noProof/>
          </w:rPr>
          <w:t>«Last_Name»</w:t>
        </w:r>
      </w:fldSimple>
      <w:r>
        <w:t>:</w:t>
      </w:r>
      <w:bookmarkStart w:id="3" w:name="_|01lrieJ9Lkq1QV0qVlKO/g==|1960|4"/>
      <w:bookmarkEnd w:id="3"/>
    </w:p>
    <w:p w14:paraId="2B2F8219" w14:textId="3EB87B31" w:rsidR="00CC6C09" w:rsidRDefault="002D7656" w:rsidP="009A4357">
      <w:r>
        <w:t>Thank you for volunteering to help organize the 10</w:t>
      </w:r>
      <w:r w:rsidRPr="002D7656">
        <w:rPr>
          <w:vertAlign w:val="superscript"/>
        </w:rPr>
        <w:t>th</w:t>
      </w:r>
      <w:r>
        <w:t xml:space="preserve"> reunion of our Alston Academy class. As a member of the </w:t>
      </w:r>
      <w:fldSimple w:instr=" MERGEFIELD Committee ">
        <w:r w:rsidR="007D0FE5">
          <w:rPr>
            <w:noProof/>
          </w:rPr>
          <w:t>«Committee»</w:t>
        </w:r>
      </w:fldSimple>
      <w:r w:rsidR="009A4357" w:rsidRPr="00B60916">
        <w:t xml:space="preserve"> </w:t>
      </w:r>
      <w:r w:rsidR="009E682C">
        <w:t>C</w:t>
      </w:r>
      <w:r>
        <w:t>ommittee, you receive a 10 percent discount on tickets for the weekend’s activities.</w:t>
      </w:r>
      <w:bookmarkStart w:id="4" w:name="_|01lrieJ9Lkq1QV0qVlKO/g==|1960|5"/>
      <w:bookmarkEnd w:id="4"/>
    </w:p>
    <w:p w14:paraId="589EBD57" w14:textId="77777777" w:rsidR="00CC6C09" w:rsidRDefault="002D7656" w:rsidP="00CC6C09">
      <w:r>
        <w:t xml:space="preserve">I am organizing a video conference call for all committee heads and members so we can assign tasks and review the schedule. </w:t>
      </w:r>
      <w:r w:rsidR="009E682C">
        <w:t>We still have vacancies on some committees, including the Website Committee and the Communications Committee. If you are in touch with other alums, please urge them to get involved to make the reunion a success.</w:t>
      </w:r>
      <w:bookmarkStart w:id="5" w:name="_|01lrieJ9Lkq1QV0qVlKO/g==|1960|6"/>
      <w:bookmarkEnd w:id="5"/>
    </w:p>
    <w:p w14:paraId="5CD29EA7" w14:textId="77777777" w:rsidR="00BE2F96" w:rsidRDefault="009E682C" w:rsidP="00CC6C09">
      <w:r>
        <w:t>In addition to planning tasks, we need volunteers for the day and night of the reunion. If you are interested, please contact one of the following coordinators:</w:t>
      </w:r>
      <w:bookmarkStart w:id="6" w:name="_|01lrieJ9Lkq1QV0qVlKO/g==|1960|7"/>
      <w:bookmarkEnd w:id="6"/>
    </w:p>
    <w:tbl>
      <w:tblPr>
        <w:tblStyle w:val="TableGrid"/>
        <w:tblW w:w="0" w:type="auto"/>
        <w:tblLook w:val="04A0" w:firstRow="1" w:lastRow="0" w:firstColumn="1" w:lastColumn="0" w:noHBand="0" w:noVBand="1"/>
      </w:tblPr>
      <w:tblGrid>
        <w:gridCol w:w="2794"/>
        <w:gridCol w:w="2871"/>
        <w:gridCol w:w="3685"/>
      </w:tblGrid>
      <w:tr w:rsidR="00A65EAD" w:rsidRPr="00A65EAD" w14:paraId="6E5B9BF4" w14:textId="77777777" w:rsidTr="00A65EAD">
        <w:tc>
          <w:tcPr>
            <w:tcW w:w="3116" w:type="dxa"/>
          </w:tcPr>
          <w:p w14:paraId="531D6841" w14:textId="77777777" w:rsidR="00A65EAD" w:rsidRPr="00A65EAD" w:rsidRDefault="00A65EAD" w:rsidP="00737D21">
            <w:r w:rsidRPr="00A65EAD">
              <w:t>Sandy Graff</w:t>
            </w:r>
          </w:p>
        </w:tc>
        <w:tc>
          <w:tcPr>
            <w:tcW w:w="3117" w:type="dxa"/>
          </w:tcPr>
          <w:p w14:paraId="2A356440" w14:textId="77777777" w:rsidR="00A65EAD" w:rsidRPr="00A65EAD" w:rsidRDefault="00A65EAD" w:rsidP="00737D21">
            <w:r w:rsidRPr="00A65EAD">
              <w:t>Registration</w:t>
            </w:r>
          </w:p>
        </w:tc>
        <w:tc>
          <w:tcPr>
            <w:tcW w:w="3117" w:type="dxa"/>
          </w:tcPr>
          <w:p w14:paraId="5D53AE89" w14:textId="77777777" w:rsidR="00A65EAD" w:rsidRPr="00A65EAD" w:rsidRDefault="00A65EAD" w:rsidP="00737D21">
            <w:r w:rsidRPr="00A65EAD">
              <w:t>sgraff@quickmail.cengage.net</w:t>
            </w:r>
          </w:p>
        </w:tc>
      </w:tr>
      <w:tr w:rsidR="00A65EAD" w:rsidRPr="00A65EAD" w14:paraId="750BA475" w14:textId="77777777" w:rsidTr="00A65EAD">
        <w:tc>
          <w:tcPr>
            <w:tcW w:w="3116" w:type="dxa"/>
          </w:tcPr>
          <w:p w14:paraId="4B7AC5D8" w14:textId="77777777" w:rsidR="00A65EAD" w:rsidRPr="00A65EAD" w:rsidRDefault="00A65EAD" w:rsidP="00737D21">
            <w:r w:rsidRPr="00A65EAD">
              <w:t>Leo Barrera</w:t>
            </w:r>
          </w:p>
        </w:tc>
        <w:tc>
          <w:tcPr>
            <w:tcW w:w="3117" w:type="dxa"/>
          </w:tcPr>
          <w:p w14:paraId="4004C004" w14:textId="77777777" w:rsidR="00A65EAD" w:rsidRPr="00A65EAD" w:rsidRDefault="00A65EAD" w:rsidP="00737D21">
            <w:r w:rsidRPr="00A65EAD">
              <w:t>Photography</w:t>
            </w:r>
          </w:p>
        </w:tc>
        <w:tc>
          <w:tcPr>
            <w:tcW w:w="3117" w:type="dxa"/>
          </w:tcPr>
          <w:p w14:paraId="11473D69" w14:textId="77777777" w:rsidR="00A65EAD" w:rsidRPr="00A65EAD" w:rsidRDefault="00A65EAD" w:rsidP="00737D21">
            <w:r w:rsidRPr="00A65EAD">
              <w:t>leobarrera@cellnet.cengage.com</w:t>
            </w:r>
          </w:p>
        </w:tc>
      </w:tr>
      <w:tr w:rsidR="00A65EAD" w:rsidRPr="00A65EAD" w14:paraId="3BD8CDCF" w14:textId="77777777" w:rsidTr="00A65EAD">
        <w:tc>
          <w:tcPr>
            <w:tcW w:w="3116" w:type="dxa"/>
          </w:tcPr>
          <w:p w14:paraId="5AB10900" w14:textId="77777777" w:rsidR="00A65EAD" w:rsidRPr="00A65EAD" w:rsidRDefault="00A65EAD" w:rsidP="00737D21">
            <w:r w:rsidRPr="00A65EAD">
              <w:t>Marni Nasser</w:t>
            </w:r>
          </w:p>
        </w:tc>
        <w:tc>
          <w:tcPr>
            <w:tcW w:w="3117" w:type="dxa"/>
          </w:tcPr>
          <w:p w14:paraId="54B31F70" w14:textId="77777777" w:rsidR="00A65EAD" w:rsidRPr="00A65EAD" w:rsidRDefault="00A65EAD" w:rsidP="00737D21">
            <w:r w:rsidRPr="00A65EAD">
              <w:t>Setup and Clean Up</w:t>
            </w:r>
          </w:p>
        </w:tc>
        <w:tc>
          <w:tcPr>
            <w:tcW w:w="3117" w:type="dxa"/>
          </w:tcPr>
          <w:p w14:paraId="76C9EEBD" w14:textId="77777777" w:rsidR="00A65EAD" w:rsidRPr="00A65EAD" w:rsidRDefault="00A65EAD" w:rsidP="00737D21">
            <w:r w:rsidRPr="00A65EAD">
              <w:t>marni112@quickmail.cengage.net</w:t>
            </w:r>
            <w:bookmarkStart w:id="7" w:name="_|01lrieJ9Lkq1QV0qVlKO/g==|1960|8"/>
            <w:bookmarkEnd w:id="7"/>
          </w:p>
        </w:tc>
      </w:tr>
    </w:tbl>
    <w:p w14:paraId="58B97FD0" w14:textId="42782885" w:rsidR="00EA775A" w:rsidRDefault="00EA775A" w:rsidP="00DA7B5A">
      <w:r>
        <w:t xml:space="preserve">The video conference call is scheduled for Tuesday at 7:30 pm. </w:t>
      </w:r>
      <w:bookmarkStart w:id="8" w:name="_|01lrieJ9Lkq1QV0qVlKO/g==|1960|9"/>
      <w:bookmarkEnd w:id="8"/>
      <w:r w:rsidR="00A65EAD">
        <w:fldChar w:fldCharType="begin"/>
      </w:r>
      <w:r w:rsidR="00A65EAD">
        <w:instrText xml:space="preserve"> IF </w:instrText>
      </w:r>
      <w:fldSimple w:instr=" MERGEFIELD Committee ">
        <w:r w:rsidR="007D0FE5">
          <w:rPr>
            <w:noProof/>
          </w:rPr>
          <w:instrText>Activities</w:instrText>
        </w:r>
      </w:fldSimple>
      <w:r w:rsidR="00A65EAD">
        <w:instrText xml:space="preserve"> = "Activities" "Plan to stay on the call for 30 minutes to discuss reunion activities." "" </w:instrText>
      </w:r>
      <w:r w:rsidR="00A65EAD">
        <w:fldChar w:fldCharType="separate"/>
      </w:r>
      <w:r w:rsidR="007D0FE5">
        <w:rPr>
          <w:noProof/>
        </w:rPr>
        <w:t>Plan to stay on the call for 30 minutes to discuss reunion activities.</w:t>
      </w:r>
      <w:r w:rsidR="00A65EAD">
        <w:fldChar w:fldCharType="end"/>
      </w:r>
    </w:p>
    <w:p w14:paraId="5F692B19" w14:textId="77777777" w:rsidR="00CC6C09" w:rsidRDefault="00EA775A" w:rsidP="00DA7B5A">
      <w:r>
        <w:t>Please contact me at DebraCohen</w:t>
      </w:r>
      <w:r w:rsidR="00EB0963">
        <w:t>@</w:t>
      </w:r>
      <w:r>
        <w:t>cohen</w:t>
      </w:r>
      <w:r w:rsidR="00EB0963">
        <w:t>.cengage.com</w:t>
      </w:r>
      <w:r>
        <w:t xml:space="preserve"> if you cannot join the call</w:t>
      </w:r>
      <w:r w:rsidR="00CC6C09">
        <w:t>.</w:t>
      </w:r>
      <w:r w:rsidR="00436DD1">
        <w:t xml:space="preserve"> </w:t>
      </w:r>
      <w:bookmarkStart w:id="9" w:name="_|01lrieJ9Lkq1QV0qVlKO/g==|1960|10"/>
      <w:bookmarkEnd w:id="9"/>
    </w:p>
    <w:p w14:paraId="60A7446F" w14:textId="77777777" w:rsidR="002B7A31" w:rsidRPr="00B60916" w:rsidRDefault="002B7A31" w:rsidP="00DA7B5A">
      <w:r w:rsidRPr="00B60916">
        <w:t>Sincerely,</w:t>
      </w:r>
      <w:bookmarkStart w:id="10" w:name="_|01lrieJ9Lkq1QV0qVlKO/g==|1960|11"/>
      <w:bookmarkEnd w:id="10"/>
    </w:p>
    <w:p w14:paraId="0BF934D0" w14:textId="77777777" w:rsidR="002B7A31" w:rsidRPr="00B60916" w:rsidRDefault="002B7A31" w:rsidP="00146F33">
      <w:bookmarkStart w:id="11" w:name="_|01lrieJ9Lkq1QV0qVlKO/g==|1960|12"/>
      <w:bookmarkEnd w:id="11"/>
    </w:p>
    <w:p w14:paraId="726BC4E9" w14:textId="77777777" w:rsidR="002B7A31" w:rsidRPr="00B60916" w:rsidRDefault="00EA775A" w:rsidP="00F36941">
      <w:pPr>
        <w:spacing w:after="0"/>
      </w:pPr>
      <w:r>
        <w:t>Debra Cohen</w:t>
      </w:r>
      <w:bookmarkStart w:id="12" w:name="_|01lrieJ9Lkq1QV0qVlKO/g==|1960|13"/>
      <w:bookmarkEnd w:id="12"/>
    </w:p>
    <w:p w14:paraId="2B6E0513" w14:textId="77777777" w:rsidR="00AF60E4" w:rsidRDefault="00EA775A" w:rsidP="00F36941">
      <w:pPr>
        <w:spacing w:after="0"/>
      </w:pPr>
      <w:r>
        <w:t>Alston Academy Reunion Coordinator</w:t>
      </w:r>
      <w:bookmarkStart w:id="13" w:name="_|01lrieJ9Lkq1QV0qVlKO/g==|1960|14"/>
      <w:bookmarkEnd w:id="13"/>
    </w:p>
    <w:p w14:paraId="3FA48A29" w14:textId="5ACA7483" w:rsidR="007D0FE5" w:rsidRDefault="007D0FE5" w:rsidP="007D0FE5">
      <w:pPr>
        <w:pStyle w:val="NoSpacing"/>
        <w:rPr>
          <w:noProof/>
        </w:rPr>
      </w:pPr>
      <w:bookmarkStart w:id="14" w:name="_|01lrieJ9Lkq1QV0qVlKO/g==|1960|15"/>
      <w:bookmarkEnd w:id="14"/>
      <w:r>
        <w:rPr>
          <w:noProof/>
        </w:rPr>
        <w:lastRenderedPageBreak/>
        <w:drawing>
          <wp:inline distT="0" distB="0" distL="0" distR="0" wp14:anchorId="53F457C1" wp14:editId="5FD7576F">
            <wp:extent cx="5943600" cy="972185"/>
            <wp:effectExtent l="0" t="0" r="0" b="0"/>
            <wp:docPr id="888314492" name="Picture 888314492" descr="A green rectangle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14492" name="Picture 888314492" descr="A green rectangle with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972185"/>
                    </a:xfrm>
                    <a:prstGeom prst="rect">
                      <a:avLst/>
                    </a:prstGeom>
                  </pic:spPr>
                </pic:pic>
              </a:graphicData>
            </a:graphic>
          </wp:inline>
        </w:drawing>
      </w:r>
    </w:p>
    <w:p w14:paraId="265528AE" w14:textId="77777777" w:rsidR="007D0FE5" w:rsidRPr="00493036" w:rsidRDefault="007D0FE5" w:rsidP="007D0FE5">
      <w:pPr>
        <w:pStyle w:val="Subtitle"/>
        <w:spacing w:after="720"/>
        <w:ind w:left="1800" w:right="187"/>
        <w:jc w:val="right"/>
        <w:rPr>
          <w:rStyle w:val="locality"/>
        </w:rPr>
      </w:pPr>
      <w:r>
        <w:rPr>
          <w:rStyle w:val="street-address"/>
        </w:rPr>
        <w:t>82 Bay St.</w:t>
      </w:r>
      <w:r>
        <w:rPr>
          <w:rStyle w:val="locality"/>
        </w:rPr>
        <w:t xml:space="preserve"> </w:t>
      </w:r>
      <w:r>
        <w:rPr>
          <w:rStyle w:val="locality"/>
        </w:rPr>
        <w:sym w:font="Symbol" w:char="F0B7"/>
      </w:r>
      <w:r>
        <w:rPr>
          <w:rStyle w:val="locality"/>
        </w:rPr>
        <w:t xml:space="preserve"> Troy, MI 48007 </w:t>
      </w:r>
      <w:r>
        <w:rPr>
          <w:rStyle w:val="locality"/>
        </w:rPr>
        <w:sym w:font="Symbol" w:char="F0B7"/>
      </w:r>
      <w:r>
        <w:rPr>
          <w:rStyle w:val="locality"/>
        </w:rPr>
        <w:t xml:space="preserve"> (248) </w:t>
      </w:r>
      <w:r w:rsidRPr="00493036">
        <w:rPr>
          <w:rStyle w:val="locality"/>
        </w:rPr>
        <w:t>555-</w:t>
      </w:r>
      <w:r>
        <w:rPr>
          <w:rStyle w:val="locality"/>
        </w:rPr>
        <w:t xml:space="preserve">8511 </w:t>
      </w:r>
      <w:r>
        <w:rPr>
          <w:rStyle w:val="locality"/>
        </w:rPr>
        <w:sym w:font="Symbol" w:char="F0B7"/>
      </w:r>
      <w:r w:rsidRPr="00493036">
        <w:rPr>
          <w:rStyle w:val="locality"/>
        </w:rPr>
        <w:t xml:space="preserve"> </w:t>
      </w:r>
      <w:r>
        <w:rPr>
          <w:rStyle w:val="locality"/>
        </w:rPr>
        <w:t>alston</w:t>
      </w:r>
      <w:r w:rsidRPr="00493036">
        <w:rPr>
          <w:rStyle w:val="locality"/>
        </w:rPr>
        <w:t>.cengage.</w:t>
      </w:r>
      <w:r>
        <w:rPr>
          <w:rStyle w:val="locality"/>
        </w:rPr>
        <w:t>edu</w:t>
      </w:r>
    </w:p>
    <w:sdt>
      <w:sdtPr>
        <w:alias w:val="Date"/>
        <w:tag w:val="Date"/>
        <w:id w:val="762191195"/>
        <w:placeholder>
          <w:docPart w:val="DCDE923E9E1644699B1E07842A8D163A"/>
        </w:placeholder>
        <w:date w:fullDate="2024-03-05T00:00:00Z">
          <w:dateFormat w:val="MMMM d, yyyy"/>
          <w:lid w:val="en-US"/>
          <w:storeMappedDataAs w:val="dateTime"/>
          <w:calendar w:val="gregorian"/>
        </w:date>
      </w:sdtPr>
      <w:sdtEndPr/>
      <w:sdtContent>
        <w:p w14:paraId="2C065043" w14:textId="77777777" w:rsidR="007D0FE5" w:rsidRDefault="007D0FE5" w:rsidP="007D0FE5">
          <w:r>
            <w:t>March 5, 2024</w:t>
          </w:r>
        </w:p>
      </w:sdtContent>
    </w:sdt>
    <w:p w14:paraId="0941E4E6" w14:textId="77777777" w:rsidR="007D0FE5" w:rsidRDefault="007D0FE5" w:rsidP="007D0FE5">
      <w:pPr>
        <w:spacing w:after="0"/>
      </w:pPr>
      <w:r>
        <w:rPr>
          <w:noProof/>
        </w:rPr>
        <w:t>Kristen</w:t>
      </w:r>
      <w:r>
        <w:t xml:space="preserve"> </w:t>
      </w:r>
      <w:r>
        <w:rPr>
          <w:noProof/>
        </w:rPr>
        <w:t>Acker</w:t>
      </w:r>
    </w:p>
    <w:p w14:paraId="3FF6F4C4" w14:textId="77777777" w:rsidR="007D0FE5" w:rsidRDefault="007D0FE5" w:rsidP="007D0FE5">
      <w:pPr>
        <w:spacing w:after="0"/>
      </w:pPr>
      <w:r>
        <w:rPr>
          <w:noProof/>
        </w:rPr>
        <w:t>902 Pine Street</w:t>
      </w:r>
    </w:p>
    <w:p w14:paraId="0018D94D" w14:textId="77777777" w:rsidR="007D0FE5" w:rsidRPr="00B60916" w:rsidRDefault="007D0FE5" w:rsidP="007D0FE5">
      <w:pPr>
        <w:spacing w:after="0"/>
      </w:pPr>
      <w:r>
        <w:rPr>
          <w:noProof/>
        </w:rPr>
        <w:t>Ann Arbor</w:t>
      </w:r>
      <w:r>
        <w:t xml:space="preserve">, </w:t>
      </w:r>
      <w:r>
        <w:rPr>
          <w:noProof/>
        </w:rPr>
        <w:t>MI</w:t>
      </w:r>
      <w:r>
        <w:t xml:space="preserve"> </w:t>
      </w:r>
      <w:r>
        <w:rPr>
          <w:noProof/>
        </w:rPr>
        <w:t>48107</w:t>
      </w:r>
    </w:p>
    <w:p w14:paraId="54550722" w14:textId="77777777" w:rsidR="007D0FE5" w:rsidRPr="00B60916" w:rsidRDefault="007D0FE5" w:rsidP="007D0FE5">
      <w:pPr>
        <w:spacing w:before="480"/>
      </w:pPr>
      <w:r>
        <w:t xml:space="preserve">Dear </w:t>
      </w:r>
      <w:r>
        <w:rPr>
          <w:noProof/>
        </w:rPr>
        <w:t>Kristen</w:t>
      </w:r>
      <w:r>
        <w:t xml:space="preserve"> </w:t>
      </w:r>
      <w:r>
        <w:rPr>
          <w:noProof/>
        </w:rPr>
        <w:t>Acker</w:t>
      </w:r>
      <w:r>
        <w:t>:</w:t>
      </w:r>
    </w:p>
    <w:p w14:paraId="5CFF8AFA" w14:textId="77777777" w:rsidR="007D0FE5" w:rsidRDefault="007D0FE5" w:rsidP="007D0FE5">
      <w:r>
        <w:t>Thank you for volunteering to help organize the 10</w:t>
      </w:r>
      <w:r w:rsidRPr="002D7656">
        <w:rPr>
          <w:vertAlign w:val="superscript"/>
        </w:rPr>
        <w:t>th</w:t>
      </w:r>
      <w:r>
        <w:t xml:space="preserve"> reunion of our Alston Academy class. As a member of the </w:t>
      </w:r>
      <w:r>
        <w:rPr>
          <w:noProof/>
        </w:rPr>
        <w:t>Activities</w:t>
      </w:r>
      <w:r w:rsidRPr="00B60916">
        <w:t xml:space="preserve"> </w:t>
      </w:r>
      <w:r>
        <w:t>Committee, you receive a 10 percent discount on tickets for the weekend’s activities.</w:t>
      </w:r>
    </w:p>
    <w:p w14:paraId="52838850" w14:textId="77777777" w:rsidR="007D0FE5" w:rsidRDefault="007D0FE5" w:rsidP="007D0FE5">
      <w:r>
        <w:t>I am organizing a video conference call for all committee heads and members so we can assign tasks and review the schedule. We still have vacancies on some committees, including the Website Committee and the Communications Committee. If you are in touch with other alums, please urge them to get involved to make the reunion a success.</w:t>
      </w:r>
    </w:p>
    <w:p w14:paraId="1B1149B2" w14:textId="77777777" w:rsidR="007D0FE5" w:rsidRDefault="007D0FE5" w:rsidP="007D0FE5">
      <w:r>
        <w:t>In addition to planning tasks, we need volunteers for the day and night of the reunion. If you are interested, please contact one of the following coordinators:</w:t>
      </w:r>
    </w:p>
    <w:tbl>
      <w:tblPr>
        <w:tblStyle w:val="TableGrid"/>
        <w:tblW w:w="0" w:type="auto"/>
        <w:tblLook w:val="04A0" w:firstRow="1" w:lastRow="0" w:firstColumn="1" w:lastColumn="0" w:noHBand="0" w:noVBand="1"/>
      </w:tblPr>
      <w:tblGrid>
        <w:gridCol w:w="2794"/>
        <w:gridCol w:w="2871"/>
        <w:gridCol w:w="3685"/>
      </w:tblGrid>
      <w:tr w:rsidR="007D0FE5" w:rsidRPr="00A65EAD" w14:paraId="5C90CAE3" w14:textId="77777777" w:rsidTr="00145F27">
        <w:tc>
          <w:tcPr>
            <w:tcW w:w="3116" w:type="dxa"/>
          </w:tcPr>
          <w:p w14:paraId="0144E2F9" w14:textId="77777777" w:rsidR="007D0FE5" w:rsidRPr="00A65EAD" w:rsidRDefault="007D0FE5" w:rsidP="00145F27">
            <w:r w:rsidRPr="00A65EAD">
              <w:t>Sandy Graff</w:t>
            </w:r>
          </w:p>
        </w:tc>
        <w:tc>
          <w:tcPr>
            <w:tcW w:w="3117" w:type="dxa"/>
          </w:tcPr>
          <w:p w14:paraId="4AC40B80" w14:textId="77777777" w:rsidR="007D0FE5" w:rsidRPr="00A65EAD" w:rsidRDefault="007D0FE5" w:rsidP="00145F27">
            <w:r w:rsidRPr="00A65EAD">
              <w:t>Registration</w:t>
            </w:r>
          </w:p>
        </w:tc>
        <w:tc>
          <w:tcPr>
            <w:tcW w:w="3117" w:type="dxa"/>
          </w:tcPr>
          <w:p w14:paraId="5DFA0B4F" w14:textId="77777777" w:rsidR="007D0FE5" w:rsidRPr="00A65EAD" w:rsidRDefault="007D0FE5" w:rsidP="00145F27">
            <w:r w:rsidRPr="00A65EAD">
              <w:t>sgraff@quickmail.cengage.net</w:t>
            </w:r>
          </w:p>
        </w:tc>
      </w:tr>
      <w:tr w:rsidR="007D0FE5" w:rsidRPr="00A65EAD" w14:paraId="02A7360D" w14:textId="77777777" w:rsidTr="00145F27">
        <w:tc>
          <w:tcPr>
            <w:tcW w:w="3116" w:type="dxa"/>
          </w:tcPr>
          <w:p w14:paraId="39C4439A" w14:textId="77777777" w:rsidR="007D0FE5" w:rsidRPr="00A65EAD" w:rsidRDefault="007D0FE5" w:rsidP="00145F27">
            <w:r w:rsidRPr="00A65EAD">
              <w:t>Leo Barrera</w:t>
            </w:r>
          </w:p>
        </w:tc>
        <w:tc>
          <w:tcPr>
            <w:tcW w:w="3117" w:type="dxa"/>
          </w:tcPr>
          <w:p w14:paraId="39623C51" w14:textId="77777777" w:rsidR="007D0FE5" w:rsidRPr="00A65EAD" w:rsidRDefault="007D0FE5" w:rsidP="00145F27">
            <w:r w:rsidRPr="00A65EAD">
              <w:t>Photography</w:t>
            </w:r>
          </w:p>
        </w:tc>
        <w:tc>
          <w:tcPr>
            <w:tcW w:w="3117" w:type="dxa"/>
          </w:tcPr>
          <w:p w14:paraId="08B0D34F" w14:textId="77777777" w:rsidR="007D0FE5" w:rsidRPr="00A65EAD" w:rsidRDefault="007D0FE5" w:rsidP="00145F27">
            <w:r w:rsidRPr="00A65EAD">
              <w:t>leobarrera@cellnet.cengage.com</w:t>
            </w:r>
          </w:p>
        </w:tc>
      </w:tr>
      <w:tr w:rsidR="007D0FE5" w:rsidRPr="00A65EAD" w14:paraId="3605B6B8" w14:textId="77777777" w:rsidTr="00145F27">
        <w:tc>
          <w:tcPr>
            <w:tcW w:w="3116" w:type="dxa"/>
          </w:tcPr>
          <w:p w14:paraId="63D1349D" w14:textId="77777777" w:rsidR="007D0FE5" w:rsidRPr="00A65EAD" w:rsidRDefault="007D0FE5" w:rsidP="00145F27">
            <w:r w:rsidRPr="00A65EAD">
              <w:t>Marni Nasser</w:t>
            </w:r>
          </w:p>
        </w:tc>
        <w:tc>
          <w:tcPr>
            <w:tcW w:w="3117" w:type="dxa"/>
          </w:tcPr>
          <w:p w14:paraId="6BDC4519" w14:textId="77777777" w:rsidR="007D0FE5" w:rsidRPr="00A65EAD" w:rsidRDefault="007D0FE5" w:rsidP="00145F27">
            <w:r w:rsidRPr="00A65EAD">
              <w:t>Setup and Clean Up</w:t>
            </w:r>
          </w:p>
        </w:tc>
        <w:tc>
          <w:tcPr>
            <w:tcW w:w="3117" w:type="dxa"/>
          </w:tcPr>
          <w:p w14:paraId="7C53CDA9" w14:textId="77777777" w:rsidR="007D0FE5" w:rsidRPr="00A65EAD" w:rsidRDefault="007D0FE5" w:rsidP="00145F27">
            <w:r w:rsidRPr="00A65EAD">
              <w:t>marni112@quickmail.cengage.net</w:t>
            </w:r>
          </w:p>
        </w:tc>
      </w:tr>
    </w:tbl>
    <w:p w14:paraId="143F8118" w14:textId="77777777" w:rsidR="007D0FE5" w:rsidRDefault="007D0FE5" w:rsidP="007D0FE5">
      <w:r>
        <w:t xml:space="preserve">The video conference call is scheduled for Tuesday at 7:30 pm. </w:t>
      </w:r>
      <w:r>
        <w:rPr>
          <w:noProof/>
        </w:rPr>
        <w:t>Plan to stay on the call for 30 minutes to discuss reunion activities.</w:t>
      </w:r>
    </w:p>
    <w:p w14:paraId="63483DCC" w14:textId="77777777" w:rsidR="007D0FE5" w:rsidRDefault="007D0FE5" w:rsidP="007D0FE5">
      <w:r>
        <w:t xml:space="preserve">Please contact me at DebraCohen@cohen.cengage.com if you cannot join the call. </w:t>
      </w:r>
    </w:p>
    <w:p w14:paraId="6577B145" w14:textId="77777777" w:rsidR="007D0FE5" w:rsidRPr="00B60916" w:rsidRDefault="007D0FE5" w:rsidP="007D0FE5">
      <w:r w:rsidRPr="00B60916">
        <w:t>Sincerely,</w:t>
      </w:r>
    </w:p>
    <w:p w14:paraId="3BD88F11" w14:textId="77777777" w:rsidR="007D0FE5" w:rsidRPr="00B60916" w:rsidRDefault="007D0FE5" w:rsidP="007D0FE5"/>
    <w:p w14:paraId="7DF54156" w14:textId="77777777" w:rsidR="007D0FE5" w:rsidRPr="00B60916" w:rsidRDefault="007D0FE5" w:rsidP="007D0FE5">
      <w:pPr>
        <w:spacing w:after="0"/>
      </w:pPr>
      <w:r>
        <w:t>Debra Cohen</w:t>
      </w:r>
    </w:p>
    <w:p w14:paraId="44D868FE" w14:textId="77777777" w:rsidR="007D0FE5" w:rsidRDefault="007D0FE5" w:rsidP="007D0FE5">
      <w:pPr>
        <w:spacing w:after="0"/>
      </w:pPr>
      <w:r>
        <w:t>Alston Academy Reunion Coordinator</w:t>
      </w:r>
    </w:p>
    <w:p w14:paraId="75A1D858" w14:textId="77777777" w:rsidR="007D0FE5" w:rsidRDefault="007D0FE5" w:rsidP="007D0FE5"/>
    <w:p w14:paraId="36C56911" w14:textId="5CF59224" w:rsidR="00AF60E4" w:rsidRDefault="00AF60E4" w:rsidP="00AF60E4"/>
    <w:sectPr w:rsidR="00AF60E4" w:rsidSect="00A65EAD">
      <w:footerReference w:type="default" r:id="rId10"/>
      <w:pgSz w:w="12240" w:h="15840"/>
      <w:pgMar w:top="72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F255E" w14:textId="77777777" w:rsidR="00BA50F4" w:rsidRDefault="00BA50F4" w:rsidP="00F637C1">
      <w:pPr>
        <w:spacing w:after="0" w:line="240" w:lineRule="auto"/>
      </w:pPr>
      <w:r>
        <w:separator/>
      </w:r>
    </w:p>
  </w:endnote>
  <w:endnote w:type="continuationSeparator" w:id="0">
    <w:p w14:paraId="1ACA1F35" w14:textId="77777777" w:rsidR="00BA50F4" w:rsidRDefault="00BA50F4" w:rsidP="00F63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5C29B" w14:textId="77777777" w:rsidR="005B2285" w:rsidRDefault="001136A1">
    <w:pPr>
      <w:pStyle w:val="Footer"/>
    </w:pPr>
    <w:r>
      <w:t>This file created specifically for Neisa Mathew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FB621" w14:textId="77777777" w:rsidR="00BA50F4" w:rsidRDefault="00BA50F4" w:rsidP="00F637C1">
      <w:pPr>
        <w:spacing w:after="0" w:line="240" w:lineRule="auto"/>
      </w:pPr>
      <w:r>
        <w:separator/>
      </w:r>
    </w:p>
  </w:footnote>
  <w:footnote w:type="continuationSeparator" w:id="0">
    <w:p w14:paraId="39E56936" w14:textId="77777777" w:rsidR="00BA50F4" w:rsidRDefault="00BA50F4" w:rsidP="00F637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B649A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A88E40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DF488E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7F090B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69A05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7D4E96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210432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098963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54025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F4D1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89CEA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9C65CB"/>
    <w:multiLevelType w:val="hybridMultilevel"/>
    <w:tmpl w:val="F90E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350553">
    <w:abstractNumId w:val="0"/>
  </w:num>
  <w:num w:numId="2" w16cid:durableId="1837724945">
    <w:abstractNumId w:val="10"/>
  </w:num>
  <w:num w:numId="3" w16cid:durableId="1040087888">
    <w:abstractNumId w:val="8"/>
  </w:num>
  <w:num w:numId="4" w16cid:durableId="969749703">
    <w:abstractNumId w:val="7"/>
  </w:num>
  <w:num w:numId="5" w16cid:durableId="1847934555">
    <w:abstractNumId w:val="6"/>
  </w:num>
  <w:num w:numId="6" w16cid:durableId="478229771">
    <w:abstractNumId w:val="5"/>
  </w:num>
  <w:num w:numId="7" w16cid:durableId="1672562362">
    <w:abstractNumId w:val="9"/>
  </w:num>
  <w:num w:numId="8" w16cid:durableId="1577476214">
    <w:abstractNumId w:val="4"/>
  </w:num>
  <w:num w:numId="9" w16cid:durableId="1799714638">
    <w:abstractNumId w:val="3"/>
  </w:num>
  <w:num w:numId="10" w16cid:durableId="242567898">
    <w:abstractNumId w:val="2"/>
  </w:num>
  <w:num w:numId="11" w16cid:durableId="1246770768">
    <w:abstractNumId w:val="1"/>
  </w:num>
  <w:num w:numId="12" w16cid:durableId="18270447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mailMerge>
    <w:mainDocumentType w:val="formLetters"/>
    <w:dataType w:val="textFile"/>
    <w:activeRecord w:val="-1"/>
  </w:mailMerg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54A"/>
    <w:rsid w:val="000163DB"/>
    <w:rsid w:val="00033672"/>
    <w:rsid w:val="000368A6"/>
    <w:rsid w:val="000455EE"/>
    <w:rsid w:val="00050F8F"/>
    <w:rsid w:val="00051319"/>
    <w:rsid w:val="00061B65"/>
    <w:rsid w:val="0006330E"/>
    <w:rsid w:val="00064AD3"/>
    <w:rsid w:val="00065DD9"/>
    <w:rsid w:val="000670FB"/>
    <w:rsid w:val="00073A97"/>
    <w:rsid w:val="00077ACD"/>
    <w:rsid w:val="0008050C"/>
    <w:rsid w:val="000A798A"/>
    <w:rsid w:val="000C0907"/>
    <w:rsid w:val="000D0EFE"/>
    <w:rsid w:val="000D6EF5"/>
    <w:rsid w:val="000D7F68"/>
    <w:rsid w:val="000F6FDB"/>
    <w:rsid w:val="001136A1"/>
    <w:rsid w:val="00120260"/>
    <w:rsid w:val="00120ACC"/>
    <w:rsid w:val="00122FE8"/>
    <w:rsid w:val="00140A58"/>
    <w:rsid w:val="00142B55"/>
    <w:rsid w:val="001457BF"/>
    <w:rsid w:val="00146F33"/>
    <w:rsid w:val="00166367"/>
    <w:rsid w:val="00166741"/>
    <w:rsid w:val="00177CDA"/>
    <w:rsid w:val="00193A0C"/>
    <w:rsid w:val="001A74D1"/>
    <w:rsid w:val="001B53D4"/>
    <w:rsid w:val="001C0387"/>
    <w:rsid w:val="001C4377"/>
    <w:rsid w:val="001C5F65"/>
    <w:rsid w:val="001F12A5"/>
    <w:rsid w:val="00205A3D"/>
    <w:rsid w:val="002312B7"/>
    <w:rsid w:val="0024044F"/>
    <w:rsid w:val="00274B9E"/>
    <w:rsid w:val="00281109"/>
    <w:rsid w:val="00287D70"/>
    <w:rsid w:val="0029638E"/>
    <w:rsid w:val="002A2029"/>
    <w:rsid w:val="002B7334"/>
    <w:rsid w:val="002B7A31"/>
    <w:rsid w:val="002C5D30"/>
    <w:rsid w:val="002D7656"/>
    <w:rsid w:val="002F7A85"/>
    <w:rsid w:val="00313AF8"/>
    <w:rsid w:val="00317987"/>
    <w:rsid w:val="00344886"/>
    <w:rsid w:val="00360174"/>
    <w:rsid w:val="00362A72"/>
    <w:rsid w:val="003635E5"/>
    <w:rsid w:val="00363C16"/>
    <w:rsid w:val="00383191"/>
    <w:rsid w:val="00391799"/>
    <w:rsid w:val="003B07F3"/>
    <w:rsid w:val="003B4654"/>
    <w:rsid w:val="003B4C04"/>
    <w:rsid w:val="003B6513"/>
    <w:rsid w:val="003C4004"/>
    <w:rsid w:val="003D2982"/>
    <w:rsid w:val="003E3D21"/>
    <w:rsid w:val="003E654A"/>
    <w:rsid w:val="00400193"/>
    <w:rsid w:val="0041300B"/>
    <w:rsid w:val="00436DD1"/>
    <w:rsid w:val="004437BA"/>
    <w:rsid w:val="004449CE"/>
    <w:rsid w:val="004466BD"/>
    <w:rsid w:val="004701B0"/>
    <w:rsid w:val="004737FB"/>
    <w:rsid w:val="004832FF"/>
    <w:rsid w:val="0048362D"/>
    <w:rsid w:val="00493036"/>
    <w:rsid w:val="0049656F"/>
    <w:rsid w:val="00496B57"/>
    <w:rsid w:val="004B06CB"/>
    <w:rsid w:val="004C6E46"/>
    <w:rsid w:val="004D7337"/>
    <w:rsid w:val="004F1F33"/>
    <w:rsid w:val="00520231"/>
    <w:rsid w:val="00523B82"/>
    <w:rsid w:val="00530042"/>
    <w:rsid w:val="005358C4"/>
    <w:rsid w:val="00560078"/>
    <w:rsid w:val="005626E5"/>
    <w:rsid w:val="00572246"/>
    <w:rsid w:val="0058783F"/>
    <w:rsid w:val="005B13A7"/>
    <w:rsid w:val="005B2285"/>
    <w:rsid w:val="005E2229"/>
    <w:rsid w:val="005E6627"/>
    <w:rsid w:val="006053F4"/>
    <w:rsid w:val="0062427C"/>
    <w:rsid w:val="006323A8"/>
    <w:rsid w:val="006405E0"/>
    <w:rsid w:val="00653747"/>
    <w:rsid w:val="006558B6"/>
    <w:rsid w:val="006654D8"/>
    <w:rsid w:val="006760F2"/>
    <w:rsid w:val="006812C8"/>
    <w:rsid w:val="00683268"/>
    <w:rsid w:val="00687369"/>
    <w:rsid w:val="006A3B9B"/>
    <w:rsid w:val="006B1995"/>
    <w:rsid w:val="006B1C09"/>
    <w:rsid w:val="006D09FB"/>
    <w:rsid w:val="006D49ED"/>
    <w:rsid w:val="007365FF"/>
    <w:rsid w:val="0074434A"/>
    <w:rsid w:val="0075594C"/>
    <w:rsid w:val="00765EB9"/>
    <w:rsid w:val="00766705"/>
    <w:rsid w:val="00786E48"/>
    <w:rsid w:val="00786EB5"/>
    <w:rsid w:val="007909F6"/>
    <w:rsid w:val="00794746"/>
    <w:rsid w:val="007D0FE5"/>
    <w:rsid w:val="007D3770"/>
    <w:rsid w:val="007E4C68"/>
    <w:rsid w:val="00812BD0"/>
    <w:rsid w:val="00817313"/>
    <w:rsid w:val="00823E67"/>
    <w:rsid w:val="00837739"/>
    <w:rsid w:val="00850934"/>
    <w:rsid w:val="008549E9"/>
    <w:rsid w:val="00866AE2"/>
    <w:rsid w:val="00867FCF"/>
    <w:rsid w:val="008905EE"/>
    <w:rsid w:val="00893012"/>
    <w:rsid w:val="008944AF"/>
    <w:rsid w:val="008A4C2E"/>
    <w:rsid w:val="008D2CD6"/>
    <w:rsid w:val="008F5CE2"/>
    <w:rsid w:val="00904C78"/>
    <w:rsid w:val="00926B2A"/>
    <w:rsid w:val="009343DB"/>
    <w:rsid w:val="009371E9"/>
    <w:rsid w:val="00937CB6"/>
    <w:rsid w:val="009457A8"/>
    <w:rsid w:val="009A4357"/>
    <w:rsid w:val="009D0BC4"/>
    <w:rsid w:val="009D4781"/>
    <w:rsid w:val="009E3BE0"/>
    <w:rsid w:val="009E682C"/>
    <w:rsid w:val="009E6FE5"/>
    <w:rsid w:val="00A11789"/>
    <w:rsid w:val="00A27C0B"/>
    <w:rsid w:val="00A414BF"/>
    <w:rsid w:val="00A63EC6"/>
    <w:rsid w:val="00A65EAD"/>
    <w:rsid w:val="00A73199"/>
    <w:rsid w:val="00A779AD"/>
    <w:rsid w:val="00A93F26"/>
    <w:rsid w:val="00AA7B0C"/>
    <w:rsid w:val="00AB4841"/>
    <w:rsid w:val="00AC2644"/>
    <w:rsid w:val="00AC7E2E"/>
    <w:rsid w:val="00AD37D8"/>
    <w:rsid w:val="00AF60E4"/>
    <w:rsid w:val="00B02FB1"/>
    <w:rsid w:val="00B17B35"/>
    <w:rsid w:val="00B369E2"/>
    <w:rsid w:val="00B41341"/>
    <w:rsid w:val="00B50B3C"/>
    <w:rsid w:val="00B572FB"/>
    <w:rsid w:val="00B60916"/>
    <w:rsid w:val="00B67260"/>
    <w:rsid w:val="00B75273"/>
    <w:rsid w:val="00BA50F4"/>
    <w:rsid w:val="00BC1EF6"/>
    <w:rsid w:val="00BC305F"/>
    <w:rsid w:val="00BD14C3"/>
    <w:rsid w:val="00BD212A"/>
    <w:rsid w:val="00BE03CF"/>
    <w:rsid w:val="00BE2F96"/>
    <w:rsid w:val="00BE4C7A"/>
    <w:rsid w:val="00BF496C"/>
    <w:rsid w:val="00C40350"/>
    <w:rsid w:val="00C4415E"/>
    <w:rsid w:val="00C577BA"/>
    <w:rsid w:val="00C86CBA"/>
    <w:rsid w:val="00CA16CA"/>
    <w:rsid w:val="00CB39FA"/>
    <w:rsid w:val="00CC615C"/>
    <w:rsid w:val="00CC6C09"/>
    <w:rsid w:val="00CD03C0"/>
    <w:rsid w:val="00CD6435"/>
    <w:rsid w:val="00D01728"/>
    <w:rsid w:val="00D11A46"/>
    <w:rsid w:val="00D177B3"/>
    <w:rsid w:val="00D37748"/>
    <w:rsid w:val="00D40F8F"/>
    <w:rsid w:val="00D72A92"/>
    <w:rsid w:val="00D93D0B"/>
    <w:rsid w:val="00DA7B5A"/>
    <w:rsid w:val="00DB1CDD"/>
    <w:rsid w:val="00DB488C"/>
    <w:rsid w:val="00DC2489"/>
    <w:rsid w:val="00DD7BA2"/>
    <w:rsid w:val="00E029E6"/>
    <w:rsid w:val="00E03CA0"/>
    <w:rsid w:val="00E1287E"/>
    <w:rsid w:val="00E24EC7"/>
    <w:rsid w:val="00E25105"/>
    <w:rsid w:val="00E27985"/>
    <w:rsid w:val="00E40686"/>
    <w:rsid w:val="00E4157D"/>
    <w:rsid w:val="00E53E3D"/>
    <w:rsid w:val="00E5512C"/>
    <w:rsid w:val="00E6613E"/>
    <w:rsid w:val="00E94160"/>
    <w:rsid w:val="00EA775A"/>
    <w:rsid w:val="00EB0963"/>
    <w:rsid w:val="00EB762B"/>
    <w:rsid w:val="00EC4224"/>
    <w:rsid w:val="00EC7E19"/>
    <w:rsid w:val="00EE3F52"/>
    <w:rsid w:val="00EE5E87"/>
    <w:rsid w:val="00EF2BB4"/>
    <w:rsid w:val="00EF7BE6"/>
    <w:rsid w:val="00F36941"/>
    <w:rsid w:val="00F41D5D"/>
    <w:rsid w:val="00F45D0F"/>
    <w:rsid w:val="00F5125A"/>
    <w:rsid w:val="00F54894"/>
    <w:rsid w:val="00F6187C"/>
    <w:rsid w:val="00F637C1"/>
    <w:rsid w:val="00F70BE0"/>
    <w:rsid w:val="00F85B31"/>
    <w:rsid w:val="00F86FD9"/>
    <w:rsid w:val="00F97B13"/>
    <w:rsid w:val="00FA0455"/>
    <w:rsid w:val="00FA5662"/>
    <w:rsid w:val="00FB1898"/>
    <w:rsid w:val="00FB29CE"/>
    <w:rsid w:val="00FB75DB"/>
    <w:rsid w:val="00FC0E47"/>
    <w:rsid w:val="00FD1F93"/>
    <w:rsid w:val="00FD6735"/>
    <w:rsid w:val="00FF0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C78D11F"/>
  <w15:docId w15:val="{03BCB863-E1AB-4464-89AE-30E237BB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33"/>
    <w:pPr>
      <w:spacing w:after="200" w:line="276" w:lineRule="auto"/>
    </w:pPr>
    <w:rPr>
      <w:rFonts w:asciiTheme="minorHAnsi" w:hAnsiTheme="minorHAnsi"/>
      <w:sz w:val="24"/>
      <w:szCs w:val="24"/>
    </w:rPr>
  </w:style>
  <w:style w:type="paragraph" w:styleId="Heading1">
    <w:name w:val="heading 1"/>
    <w:basedOn w:val="Normal"/>
    <w:next w:val="Normal"/>
    <w:link w:val="Heading1Char"/>
    <w:uiPriority w:val="9"/>
    <w:qFormat/>
    <w:rsid w:val="00362A72"/>
    <w:pPr>
      <w:keepNext/>
      <w:keepLines/>
      <w:spacing w:before="240" w:after="0"/>
      <w:outlineLvl w:val="0"/>
    </w:pPr>
    <w:rPr>
      <w:rFonts w:ascii="Bodoni MT" w:eastAsiaTheme="majorEastAsia" w:hAnsi="Bodoni MT" w:cstheme="majorBidi"/>
      <w:color w:val="686963"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A31"/>
    <w:rPr>
      <w:rFonts w:ascii="Tahoma" w:hAnsi="Tahoma" w:cs="Tahoma"/>
      <w:sz w:val="16"/>
      <w:szCs w:val="16"/>
    </w:rPr>
  </w:style>
  <w:style w:type="character" w:customStyle="1" w:styleId="BalloonTextChar">
    <w:name w:val="Balloon Text Char"/>
    <w:basedOn w:val="DefaultParagraphFont"/>
    <w:link w:val="BalloonText"/>
    <w:uiPriority w:val="99"/>
    <w:semiHidden/>
    <w:rsid w:val="002B7A31"/>
    <w:rPr>
      <w:rFonts w:ascii="Tahoma" w:hAnsi="Tahoma" w:cs="Tahoma"/>
      <w:sz w:val="16"/>
      <w:szCs w:val="16"/>
    </w:rPr>
  </w:style>
  <w:style w:type="paragraph" w:styleId="BodyText">
    <w:name w:val="Body Text"/>
    <w:basedOn w:val="Normal"/>
    <w:link w:val="BodyTextChar"/>
    <w:rsid w:val="00F41D5D"/>
    <w:pPr>
      <w:spacing w:after="240" w:line="240" w:lineRule="auto"/>
    </w:pPr>
    <w:rPr>
      <w:rFonts w:ascii="Times New Roman" w:hAnsi="Times New Roman"/>
    </w:rPr>
  </w:style>
  <w:style w:type="character" w:customStyle="1" w:styleId="BodyTextChar">
    <w:name w:val="Body Text Char"/>
    <w:basedOn w:val="DefaultParagraphFont"/>
    <w:link w:val="BodyText"/>
    <w:rsid w:val="00F41D5D"/>
    <w:rPr>
      <w:sz w:val="24"/>
      <w:szCs w:val="24"/>
    </w:rPr>
  </w:style>
  <w:style w:type="paragraph" w:styleId="ListParagraph">
    <w:name w:val="List Paragraph"/>
    <w:basedOn w:val="Normal"/>
    <w:uiPriority w:val="34"/>
    <w:qFormat/>
    <w:rsid w:val="004D7337"/>
    <w:pPr>
      <w:ind w:left="720"/>
      <w:contextualSpacing/>
    </w:pPr>
  </w:style>
  <w:style w:type="character" w:styleId="Hyperlink">
    <w:name w:val="Hyperlink"/>
    <w:basedOn w:val="DefaultParagraphFont"/>
    <w:uiPriority w:val="99"/>
    <w:unhideWhenUsed/>
    <w:rsid w:val="00FD1F93"/>
    <w:rPr>
      <w:color w:val="77A2BB" w:themeColor="hyperlink"/>
      <w:u w:val="single"/>
    </w:rPr>
  </w:style>
  <w:style w:type="paragraph" w:styleId="Header">
    <w:name w:val="header"/>
    <w:basedOn w:val="Normal"/>
    <w:link w:val="HeaderChar"/>
    <w:uiPriority w:val="99"/>
    <w:unhideWhenUsed/>
    <w:rsid w:val="00F63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7C1"/>
    <w:rPr>
      <w:rFonts w:asciiTheme="minorHAnsi" w:hAnsiTheme="minorHAnsi"/>
      <w:sz w:val="24"/>
      <w:szCs w:val="24"/>
    </w:rPr>
  </w:style>
  <w:style w:type="paragraph" w:styleId="Footer">
    <w:name w:val="footer"/>
    <w:basedOn w:val="Normal"/>
    <w:link w:val="FooterChar"/>
    <w:uiPriority w:val="99"/>
    <w:unhideWhenUsed/>
    <w:rsid w:val="00F63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7C1"/>
    <w:rPr>
      <w:rFonts w:asciiTheme="minorHAnsi" w:hAnsiTheme="minorHAnsi"/>
      <w:sz w:val="24"/>
      <w:szCs w:val="24"/>
    </w:rPr>
  </w:style>
  <w:style w:type="character" w:customStyle="1" w:styleId="Heading1Char">
    <w:name w:val="Heading 1 Char"/>
    <w:basedOn w:val="DefaultParagraphFont"/>
    <w:link w:val="Heading1"/>
    <w:uiPriority w:val="9"/>
    <w:rsid w:val="00362A72"/>
    <w:rPr>
      <w:rFonts w:ascii="Bodoni MT" w:eastAsiaTheme="majorEastAsia" w:hAnsi="Bodoni MT" w:cstheme="majorBidi"/>
      <w:color w:val="686963" w:themeColor="accent1" w:themeShade="BF"/>
      <w:sz w:val="32"/>
      <w:szCs w:val="32"/>
    </w:rPr>
  </w:style>
  <w:style w:type="table" w:styleId="TableGrid">
    <w:name w:val="Table Grid"/>
    <w:basedOn w:val="TableNormal"/>
    <w:uiPriority w:val="59"/>
    <w:rsid w:val="00C57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eet-address">
    <w:name w:val="street-address"/>
    <w:basedOn w:val="DefaultParagraphFont"/>
    <w:rsid w:val="004737FB"/>
  </w:style>
  <w:style w:type="character" w:customStyle="1" w:styleId="apple-converted-space">
    <w:name w:val="apple-converted-space"/>
    <w:basedOn w:val="DefaultParagraphFont"/>
    <w:rsid w:val="004737FB"/>
  </w:style>
  <w:style w:type="character" w:customStyle="1" w:styleId="locality">
    <w:name w:val="locality"/>
    <w:basedOn w:val="DefaultParagraphFont"/>
    <w:rsid w:val="004737FB"/>
  </w:style>
  <w:style w:type="paragraph" w:styleId="Title">
    <w:name w:val="Title"/>
    <w:basedOn w:val="Normal"/>
    <w:next w:val="Normal"/>
    <w:link w:val="TitleChar"/>
    <w:uiPriority w:val="10"/>
    <w:qFormat/>
    <w:rsid w:val="007D3770"/>
    <w:pPr>
      <w:spacing w:after="0" w:line="240" w:lineRule="auto"/>
      <w:contextualSpacing/>
    </w:pPr>
    <w:rPr>
      <w:rFonts w:asciiTheme="majorHAnsi" w:eastAsiaTheme="majorEastAsia" w:hAnsiTheme="majorHAnsi" w:cstheme="majorBidi"/>
      <w:color w:val="E6C069" w:themeColor="accent2"/>
      <w:spacing w:val="-10"/>
      <w:kern w:val="28"/>
      <w:sz w:val="72"/>
      <w:szCs w:val="56"/>
    </w:rPr>
  </w:style>
  <w:style w:type="character" w:customStyle="1" w:styleId="TitleChar">
    <w:name w:val="Title Char"/>
    <w:basedOn w:val="DefaultParagraphFont"/>
    <w:link w:val="Title"/>
    <w:uiPriority w:val="10"/>
    <w:rsid w:val="007D3770"/>
    <w:rPr>
      <w:rFonts w:asciiTheme="majorHAnsi" w:eastAsiaTheme="majorEastAsia" w:hAnsiTheme="majorHAnsi" w:cstheme="majorBidi"/>
      <w:color w:val="E6C069" w:themeColor="accent2"/>
      <w:spacing w:val="-10"/>
      <w:kern w:val="28"/>
      <w:sz w:val="72"/>
      <w:szCs w:val="56"/>
    </w:rPr>
  </w:style>
  <w:style w:type="paragraph" w:styleId="Subtitle">
    <w:name w:val="Subtitle"/>
    <w:basedOn w:val="Normal"/>
    <w:next w:val="Normal"/>
    <w:link w:val="SubtitleChar"/>
    <w:uiPriority w:val="11"/>
    <w:qFormat/>
    <w:rsid w:val="007D3770"/>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D3770"/>
    <w:rPr>
      <w:rFonts w:asciiTheme="minorHAnsi" w:eastAsiaTheme="minorEastAsia" w:hAnsiTheme="minorHAnsi" w:cstheme="minorBidi"/>
      <w:color w:val="5A5A5A" w:themeColor="text1" w:themeTint="A5"/>
      <w:spacing w:val="15"/>
      <w:sz w:val="22"/>
      <w:szCs w:val="22"/>
    </w:rPr>
  </w:style>
  <w:style w:type="character" w:styleId="PlaceholderText">
    <w:name w:val="Placeholder Text"/>
    <w:basedOn w:val="DefaultParagraphFont"/>
    <w:uiPriority w:val="99"/>
    <w:semiHidden/>
    <w:rsid w:val="003B6513"/>
    <w:rPr>
      <w:color w:val="808080"/>
    </w:rPr>
  </w:style>
  <w:style w:type="paragraph" w:styleId="NoSpacing">
    <w:name w:val="No Spacing"/>
    <w:uiPriority w:val="1"/>
    <w:qFormat/>
    <w:rsid w:val="007365FF"/>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HP_UrbanModern_Letterhead_TP10379664.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0C89F96642450CAF601424EAE95054"/>
        <w:category>
          <w:name w:val="General"/>
          <w:gallery w:val="placeholder"/>
        </w:category>
        <w:types>
          <w:type w:val="bbPlcHdr"/>
        </w:types>
        <w:behaviors>
          <w:behavior w:val="content"/>
        </w:behaviors>
        <w:guid w:val="{21182BDC-7BCF-41B7-917D-CAD001DA7495}"/>
      </w:docPartPr>
      <w:docPartBody>
        <w:p w:rsidR="00AA228C" w:rsidRDefault="00960856" w:rsidP="00960856">
          <w:pPr>
            <w:pStyle w:val="F80C89F96642450CAF601424EAE950541"/>
          </w:pPr>
          <w:r w:rsidRPr="00A94FFC">
            <w:rPr>
              <w:rStyle w:val="PlaceholderText"/>
            </w:rPr>
            <w:t>Click here to enter a date.</w:t>
          </w:r>
        </w:p>
      </w:docPartBody>
    </w:docPart>
    <w:docPart>
      <w:docPartPr>
        <w:name w:val="DCDE923E9E1644699B1E07842A8D163A"/>
        <w:category>
          <w:name w:val="General"/>
          <w:gallery w:val="placeholder"/>
        </w:category>
        <w:types>
          <w:type w:val="bbPlcHdr"/>
        </w:types>
        <w:behaviors>
          <w:behavior w:val="content"/>
        </w:behaviors>
        <w:guid w:val="{0C5A6037-CED1-400E-AC08-550F4DD6157C}"/>
      </w:docPartPr>
      <w:docPartBody>
        <w:p w:rsidR="00FD212C" w:rsidRDefault="00FD212C" w:rsidP="00FD212C">
          <w:pPr>
            <w:pStyle w:val="DCDE923E9E1644699B1E07842A8D163A"/>
          </w:pPr>
          <w:r w:rsidRPr="00A94FFC">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856"/>
    <w:rsid w:val="00020F85"/>
    <w:rsid w:val="001B31B4"/>
    <w:rsid w:val="002C2B38"/>
    <w:rsid w:val="003F7DE3"/>
    <w:rsid w:val="00462143"/>
    <w:rsid w:val="004A27AC"/>
    <w:rsid w:val="006D50A0"/>
    <w:rsid w:val="008613EB"/>
    <w:rsid w:val="008F785C"/>
    <w:rsid w:val="00960856"/>
    <w:rsid w:val="00982580"/>
    <w:rsid w:val="00993D7D"/>
    <w:rsid w:val="009F0D0B"/>
    <w:rsid w:val="00A50415"/>
    <w:rsid w:val="00AA228C"/>
    <w:rsid w:val="00AD09E9"/>
    <w:rsid w:val="00C80EE8"/>
    <w:rsid w:val="00CA58AB"/>
    <w:rsid w:val="00D45CC3"/>
    <w:rsid w:val="00DA7752"/>
    <w:rsid w:val="00E00C99"/>
    <w:rsid w:val="00E07BA9"/>
    <w:rsid w:val="00FD2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212C"/>
    <w:rPr>
      <w:color w:val="808080"/>
    </w:rPr>
  </w:style>
  <w:style w:type="paragraph" w:customStyle="1" w:styleId="F80C89F96642450CAF601424EAE950541">
    <w:name w:val="F80C89F96642450CAF601424EAE950541"/>
    <w:rsid w:val="00960856"/>
    <w:pPr>
      <w:spacing w:after="200" w:line="276" w:lineRule="auto"/>
    </w:pPr>
    <w:rPr>
      <w:rFonts w:eastAsia="Times New Roman" w:cs="Times New Roman"/>
      <w:sz w:val="24"/>
      <w:szCs w:val="24"/>
    </w:rPr>
  </w:style>
  <w:style w:type="paragraph" w:customStyle="1" w:styleId="DCDE923E9E1644699B1E07842A8D163A">
    <w:name w:val="DCDE923E9E1644699B1E07842A8D163A"/>
    <w:rsid w:val="00FD212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radingEngineProps xmlns="http://tempuri.org/temp">
  <UserID>{896b59d3-7de2-4a2e-b541-5d2a56528efe}</UserID>
  <AssignmentID>{896b59d3-7de2-4a2e-b541-5d2a56528efe}</AssignmentID>
</GradingEngineProp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C1DD4-36B8-4216-9045-DA288E82BBD9}">
  <ds:schemaRefs>
    <ds:schemaRef ds:uri="http://tempuri.org/temp"/>
  </ds:schemaRefs>
</ds:datastoreItem>
</file>

<file path=customXml/itemProps2.xml><?xml version="1.0" encoding="utf-8"?>
<ds:datastoreItem xmlns:ds="http://schemas.openxmlformats.org/officeDocument/2006/customXml" ds:itemID="{5D882C26-9EC9-4A04-A275-81F91E14B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HP_UrbanModern_Letterhead_TP10379664.dot</Template>
  <TotalTime>17</TotalTime>
  <Pages>2</Pages>
  <Words>396</Words>
  <Characters>2656</Characters>
  <Application>Microsoft Office Word</Application>
  <DocSecurity>0</DocSecurity>
  <Lines>80</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Your Name</dc:creator>
  <cp:keywords>© 2020 Cengage Learning.</cp:keywords>
  <cp:lastModifiedBy>Mathew, Neisa Elizabeth</cp:lastModifiedBy>
  <cp:revision>9</cp:revision>
  <dcterms:created xsi:type="dcterms:W3CDTF">2023-09-09T21:30:00Z</dcterms:created>
  <dcterms:modified xsi:type="dcterms:W3CDTF">2023-12-02T23:42:00Z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TC103796649990</vt:lpwstr>
  </property>
  <property fmtid="{D5CDD505-2E9C-101B-9397-08002B2CF9AE}" pid="3" name="_NewReviewCycle">
    <vt:lpwstr/>
  </property>
  <property fmtid="{D5CDD505-2E9C-101B-9397-08002B2CF9AE}" pid="4" name="GrammarlyDocumentId">
    <vt:lpwstr>dcced4d951fc1f2b069bcfe69dd429887bedd4708c1e576d017654d64519452b</vt:lpwstr>
  </property>
</Properties>
</file>